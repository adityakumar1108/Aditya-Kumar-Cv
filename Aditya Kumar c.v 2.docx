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BFB6">
    <v:background id="_x0000_s1025" o:bwmode="white" fillcolor="#dcbfb6" o:targetscreensize="1024,768">
      <v:fill focus="100%" type="gradient"/>
    </v:background>
  </w:background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9"/>
        <w:gridCol w:w="701"/>
        <w:gridCol w:w="6307"/>
      </w:tblGrid>
      <w:tr w:rsidR="00341435" w14:paraId="503C89DB" w14:textId="77777777" w:rsidTr="00313791">
        <w:trPr>
          <w:trHeight w:val="4519"/>
        </w:trPr>
        <w:tc>
          <w:tcPr>
            <w:tcW w:w="3509" w:type="dxa"/>
            <w:vAlign w:val="bottom"/>
          </w:tcPr>
          <w:p w14:paraId="1E9CC1FE" w14:textId="6F486055" w:rsidR="00341435" w:rsidRPr="00DE1E6A" w:rsidRDefault="00341435" w:rsidP="00313791">
            <w:pPr>
              <w:tabs>
                <w:tab w:val="left" w:pos="990"/>
              </w:tabs>
              <w:jc w:val="center"/>
              <w:rPr>
                <w:rFonts w:ascii="Garamond" w:hAnsi="Garamond"/>
              </w:rPr>
            </w:pPr>
          </w:p>
        </w:tc>
        <w:tc>
          <w:tcPr>
            <w:tcW w:w="701" w:type="dxa"/>
          </w:tcPr>
          <w:p w14:paraId="7ECB023D" w14:textId="77777777" w:rsidR="00341435" w:rsidRPr="00DE1E6A" w:rsidRDefault="00341435" w:rsidP="00313791">
            <w:pPr>
              <w:tabs>
                <w:tab w:val="left" w:pos="990"/>
              </w:tabs>
              <w:rPr>
                <w:rFonts w:ascii="Garamond" w:hAnsi="Garamond"/>
                <w:i/>
                <w:iCs/>
                <w14:textFill>
                  <w14:gradFill>
                    <w14:gsLst>
                      <w14:gs w14:pos="0">
                        <w14:schemeClr w14:val="tx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tx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tx1">
                          <w14:tint w14:val="23500"/>
                          <w14:satMod w14:val="160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</w:p>
        </w:tc>
        <w:tc>
          <w:tcPr>
            <w:tcW w:w="6307" w:type="dxa"/>
            <w:vAlign w:val="bottom"/>
          </w:tcPr>
          <w:p w14:paraId="273FA8D4" w14:textId="34881041" w:rsidR="0046560F" w:rsidRPr="00DE1E6A" w:rsidRDefault="0046560F" w:rsidP="00DE1E6A">
            <w:pPr>
              <w:rPr>
                <w:rFonts w:ascii="Garamond" w:hAnsi="Garamond"/>
                <w:sz w:val="22"/>
              </w:rPr>
            </w:pPr>
          </w:p>
        </w:tc>
      </w:tr>
      <w:tr w:rsidR="00565F1F" w14:paraId="42C57287" w14:textId="77777777" w:rsidTr="00313791">
        <w:trPr>
          <w:trHeight w:val="4519"/>
        </w:trPr>
        <w:tc>
          <w:tcPr>
            <w:tcW w:w="3509" w:type="dxa"/>
            <w:vAlign w:val="bottom"/>
          </w:tcPr>
          <w:p w14:paraId="0CE76487" w14:textId="77777777" w:rsidR="00565F1F" w:rsidRPr="00DE1E6A" w:rsidRDefault="00565F1F" w:rsidP="00313791">
            <w:pPr>
              <w:tabs>
                <w:tab w:val="left" w:pos="990"/>
              </w:tabs>
              <w:jc w:val="center"/>
              <w:rPr>
                <w:rFonts w:ascii="Garamond" w:hAnsi="Garamond"/>
              </w:rPr>
            </w:pPr>
          </w:p>
        </w:tc>
        <w:tc>
          <w:tcPr>
            <w:tcW w:w="701" w:type="dxa"/>
          </w:tcPr>
          <w:p w14:paraId="240834A9" w14:textId="77777777" w:rsidR="00565F1F" w:rsidRPr="00DE1E6A" w:rsidRDefault="00565F1F" w:rsidP="00313791">
            <w:pPr>
              <w:tabs>
                <w:tab w:val="left" w:pos="990"/>
              </w:tabs>
              <w:rPr>
                <w:rFonts w:ascii="Garamond" w:hAnsi="Garamond"/>
                <w:i/>
                <w:iCs/>
                <w14:textFill>
                  <w14:gradFill>
                    <w14:gsLst>
                      <w14:gs w14:pos="0">
                        <w14:schemeClr w14:val="tx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tx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tx1">
                          <w14:tint w14:val="23500"/>
                          <w14:satMod w14:val="160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</w:p>
        </w:tc>
        <w:tc>
          <w:tcPr>
            <w:tcW w:w="6307" w:type="dxa"/>
            <w:vAlign w:val="bottom"/>
          </w:tcPr>
          <w:p w14:paraId="69D8F1E9" w14:textId="77777777" w:rsidR="00565F1F" w:rsidRPr="00DE1E6A" w:rsidRDefault="00565F1F" w:rsidP="00DE1E6A">
            <w:pPr>
              <w:rPr>
                <w:rFonts w:ascii="Garamond" w:hAnsi="Garamond"/>
                <w:sz w:val="22"/>
              </w:rPr>
            </w:pPr>
          </w:p>
        </w:tc>
      </w:tr>
      <w:tr w:rsidR="00565F1F" w14:paraId="6687F062" w14:textId="77777777" w:rsidTr="00313791">
        <w:trPr>
          <w:trHeight w:val="4519"/>
        </w:trPr>
        <w:tc>
          <w:tcPr>
            <w:tcW w:w="3509" w:type="dxa"/>
            <w:vAlign w:val="bottom"/>
          </w:tcPr>
          <w:p w14:paraId="0A91CED3" w14:textId="77777777" w:rsidR="00565F1F" w:rsidRPr="00DE1E6A" w:rsidRDefault="00565F1F" w:rsidP="00313791">
            <w:pPr>
              <w:tabs>
                <w:tab w:val="left" w:pos="990"/>
              </w:tabs>
              <w:jc w:val="center"/>
              <w:rPr>
                <w:rFonts w:ascii="Garamond" w:hAnsi="Garamond"/>
              </w:rPr>
            </w:pPr>
          </w:p>
        </w:tc>
        <w:tc>
          <w:tcPr>
            <w:tcW w:w="701" w:type="dxa"/>
          </w:tcPr>
          <w:p w14:paraId="16B8382A" w14:textId="77777777" w:rsidR="00565F1F" w:rsidRPr="00DE1E6A" w:rsidRDefault="00565F1F" w:rsidP="00313791">
            <w:pPr>
              <w:tabs>
                <w:tab w:val="left" w:pos="990"/>
              </w:tabs>
              <w:rPr>
                <w:rFonts w:ascii="Garamond" w:hAnsi="Garamond"/>
                <w:i/>
                <w:iCs/>
                <w14:textFill>
                  <w14:gradFill>
                    <w14:gsLst>
                      <w14:gs w14:pos="0">
                        <w14:schemeClr w14:val="tx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tx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tx1">
                          <w14:tint w14:val="23500"/>
                          <w14:satMod w14:val="160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</w:p>
        </w:tc>
        <w:tc>
          <w:tcPr>
            <w:tcW w:w="6307" w:type="dxa"/>
            <w:vAlign w:val="bottom"/>
          </w:tcPr>
          <w:p w14:paraId="344F6FFC" w14:textId="77777777" w:rsidR="00565F1F" w:rsidRPr="00DE1E6A" w:rsidRDefault="00565F1F" w:rsidP="00DE1E6A">
            <w:pPr>
              <w:rPr>
                <w:rFonts w:ascii="Garamond" w:hAnsi="Garamond"/>
                <w:sz w:val="22"/>
              </w:rPr>
            </w:pPr>
          </w:p>
        </w:tc>
      </w:tr>
      <w:tr w:rsidR="00341435" w14:paraId="2E068AB9" w14:textId="77777777" w:rsidTr="00313791">
        <w:trPr>
          <w:trHeight w:val="9520"/>
        </w:trPr>
        <w:tc>
          <w:tcPr>
            <w:tcW w:w="3509" w:type="dxa"/>
          </w:tcPr>
          <w:p w14:paraId="2E350922" w14:textId="43CF3164" w:rsidR="00341435" w:rsidRPr="003F0C00" w:rsidRDefault="003F0C00" w:rsidP="00313791">
            <w:pPr>
              <w:pStyle w:val="Heading3"/>
              <w:pBdr>
                <w:bottom w:val="single" w:sz="4" w:space="1" w:color="auto"/>
              </w:pBdr>
              <w:rPr>
                <w:rFonts w:ascii="Garamond" w:hAnsi="Garamond"/>
                <w:sz w:val="22"/>
                <w:szCs w:val="22"/>
              </w:rPr>
            </w:pPr>
            <w:r w:rsidRPr="00DE1E6A">
              <w:rPr>
                <w:rFonts w:ascii="Garamond" w:hAnsi="Garamond"/>
                <w:noProof/>
              </w:rPr>
              <w:lastRenderedPageBreak/>
              <w:drawing>
                <wp:inline distT="0" distB="0" distL="0" distR="0" wp14:anchorId="45DA0EBD" wp14:editId="19BDBB6E">
                  <wp:extent cx="1956435" cy="2640900"/>
                  <wp:effectExtent l="133350" t="76200" r="81915" b="140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6" r="67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2640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B6EC7" w:rsidRPr="003F0C00">
              <w:rPr>
                <w:rFonts w:ascii="Garamond" w:hAnsi="Garamond"/>
                <w:sz w:val="22"/>
                <w:szCs w:val="22"/>
              </w:rPr>
              <w:t>Contact</w:t>
            </w:r>
          </w:p>
          <w:p w14:paraId="5BF6E4CA" w14:textId="6BA19B69" w:rsidR="00EB6EC7" w:rsidRPr="003F0C00" w:rsidRDefault="00341435" w:rsidP="00313791">
            <w:pPr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</w:pPr>
            <w:r w:rsidRPr="003F0C00"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  <w:t>+918789741166</w:t>
            </w:r>
          </w:p>
          <w:p w14:paraId="7CD9E1B9" w14:textId="26482CD0" w:rsidR="00341435" w:rsidRPr="003F0C00" w:rsidRDefault="00EB6EC7" w:rsidP="00313791">
            <w:pPr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</w:pPr>
            <w:r w:rsidRPr="003F0C00"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  <w:t>Patna</w:t>
            </w:r>
            <w:r w:rsidR="00DE1E6A" w:rsidRPr="003F0C00"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  <w:t xml:space="preserve">, </w:t>
            </w:r>
            <w:r w:rsidRPr="003F0C00"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  <w:t>Bihar</w:t>
            </w:r>
            <w:r w:rsidR="00DE1E6A" w:rsidRPr="003F0C00">
              <w:rPr>
                <w:rFonts w:ascii="Garamond" w:hAnsi="Garamond"/>
                <w:b/>
                <w:bCs/>
                <w:color w:val="614139" w:themeColor="accent3" w:themeShade="80"/>
                <w:sz w:val="20"/>
                <w:szCs w:val="20"/>
              </w:rPr>
              <w:t>-01</w:t>
            </w:r>
          </w:p>
          <w:p w14:paraId="354871B5" w14:textId="5723C9D3" w:rsidR="00341435" w:rsidRPr="003F0C00" w:rsidRDefault="0046560F" w:rsidP="00313791">
            <w:pPr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noProof/>
              </w:rPr>
              <w:drawing>
                <wp:inline distT="0" distB="0" distL="0" distR="0" wp14:anchorId="38A14C13" wp14:editId="2499204D">
                  <wp:extent cx="82550" cy="82550"/>
                  <wp:effectExtent l="0" t="0" r="0" b="0"/>
                  <wp:docPr id="2" name="Picture 2" descr="Gmail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mail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521" cy="8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C00">
              <w:rPr>
                <w:rFonts w:ascii="Garamond" w:hAnsi="Garamond"/>
              </w:rPr>
              <w:t>-</w:t>
            </w:r>
            <w:hyperlink r:id="rId10" w:history="1">
              <w:r w:rsidRPr="003F0C00">
                <w:rPr>
                  <w:rStyle w:val="Hyperlink"/>
                  <w:rFonts w:ascii="Garamond" w:hAnsi="Garamond"/>
                  <w:sz w:val="22"/>
                </w:rPr>
                <w:t>Aditya.kr.agrawal@gmail.com</w:t>
              </w:r>
            </w:hyperlink>
          </w:p>
          <w:p w14:paraId="2AEA2814" w14:textId="3043377B" w:rsidR="00341435" w:rsidRPr="003F0C00" w:rsidRDefault="00DE1E6A" w:rsidP="00DE1E6A">
            <w:pPr>
              <w:rPr>
                <w:rStyle w:val="Hyperlink"/>
                <w:rFonts w:ascii="Garamond" w:hAnsi="Garamond"/>
                <w:sz w:val="16"/>
                <w:szCs w:val="16"/>
              </w:rPr>
            </w:pPr>
            <w:r w:rsidRPr="003F0C00">
              <w:rPr>
                <w:rFonts w:ascii="Garamond" w:hAnsi="Garamond"/>
                <w:noProof/>
              </w:rPr>
              <w:drawing>
                <wp:inline distT="0" distB="0" distL="0" distR="0" wp14:anchorId="1BA74FCD" wp14:editId="2E83C2A1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C00">
              <w:rPr>
                <w:rFonts w:ascii="Garamond" w:hAnsi="Garamond"/>
              </w:rPr>
              <w:t>-</w:t>
            </w:r>
            <w:hyperlink r:id="rId12" w:history="1">
              <w:r w:rsidRPr="003F0C00">
                <w:rPr>
                  <w:rStyle w:val="Hyperlink"/>
                  <w:rFonts w:ascii="Garamond" w:hAnsi="Garamond"/>
                  <w:sz w:val="16"/>
                  <w:szCs w:val="16"/>
                </w:rPr>
                <w:t>https://www.linkedin.com/in/aditya-kr-agrawal</w:t>
              </w:r>
            </w:hyperlink>
          </w:p>
          <w:p w14:paraId="0066CDB5" w14:textId="77777777" w:rsidR="00EB6EC7" w:rsidRPr="003F0C00" w:rsidRDefault="00EB6EC7" w:rsidP="00313791">
            <w:pPr>
              <w:rPr>
                <w:rStyle w:val="Hyperlink"/>
                <w:rFonts w:ascii="Garamond" w:hAnsi="Garamond"/>
                <w:sz w:val="16"/>
                <w:szCs w:val="16"/>
              </w:rPr>
            </w:pPr>
          </w:p>
          <w:p w14:paraId="05B2055B" w14:textId="77777777" w:rsidR="00341435" w:rsidRPr="003F0C00" w:rsidRDefault="007F281D" w:rsidP="00313791">
            <w:pPr>
              <w:pBdr>
                <w:bottom w:val="single" w:sz="4" w:space="1" w:color="auto"/>
              </w:pBdr>
              <w:spacing w:line="276" w:lineRule="auto"/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SKILLS:</w:t>
            </w:r>
          </w:p>
          <w:p w14:paraId="2580AD92" w14:textId="0D2B103D" w:rsidR="007F281D" w:rsidRPr="003F0C00" w:rsidRDefault="007F281D" w:rsidP="0031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Python with data science and portfolio.</w:t>
            </w:r>
          </w:p>
          <w:p w14:paraId="36218A6E" w14:textId="7A372BC4" w:rsidR="007F281D" w:rsidRPr="003F0C00" w:rsidRDefault="007F281D" w:rsidP="0031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C language</w:t>
            </w:r>
            <w:r w:rsidR="00437D55" w:rsidRPr="003F0C00">
              <w:rPr>
                <w:rFonts w:ascii="Garamond" w:hAnsi="Garamond"/>
                <w:sz w:val="22"/>
              </w:rPr>
              <w:t>.</w:t>
            </w:r>
            <w:r w:rsidRPr="003F0C00">
              <w:rPr>
                <w:rFonts w:ascii="Garamond" w:hAnsi="Garamond"/>
                <w:sz w:val="22"/>
              </w:rPr>
              <w:t xml:space="preserve"> </w:t>
            </w:r>
          </w:p>
          <w:p w14:paraId="6B894BBA" w14:textId="6B92CFB4" w:rsidR="007F281D" w:rsidRPr="003F0C00" w:rsidRDefault="007F281D" w:rsidP="0031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Html, CSS, Java Script</w:t>
            </w:r>
            <w:r w:rsidR="00437D55" w:rsidRPr="003F0C00">
              <w:rPr>
                <w:rFonts w:ascii="Garamond" w:hAnsi="Garamond"/>
                <w:sz w:val="22"/>
              </w:rPr>
              <w:t>.</w:t>
            </w:r>
          </w:p>
          <w:p w14:paraId="0AD06274" w14:textId="1255405C" w:rsidR="007F281D" w:rsidRPr="003F0C00" w:rsidRDefault="007F281D" w:rsidP="0031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Team Management</w:t>
            </w:r>
            <w:r w:rsidR="00437D55" w:rsidRPr="003F0C00">
              <w:rPr>
                <w:rFonts w:ascii="Garamond" w:hAnsi="Garamond"/>
                <w:sz w:val="22"/>
              </w:rPr>
              <w:t>.</w:t>
            </w:r>
          </w:p>
          <w:p w14:paraId="2AA3490F" w14:textId="352D84F8" w:rsidR="007F281D" w:rsidRPr="003F0C00" w:rsidRDefault="00CF37A2" w:rsidP="0031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Knowledge about AI, MI, Dl</w:t>
            </w:r>
            <w:r w:rsidR="00437D55" w:rsidRPr="003F0C00">
              <w:rPr>
                <w:rFonts w:ascii="Garamond" w:hAnsi="Garamond"/>
                <w:sz w:val="22"/>
              </w:rPr>
              <w:t>.</w:t>
            </w:r>
          </w:p>
          <w:p w14:paraId="2E52F037" w14:textId="77777777" w:rsidR="00DE1E6A" w:rsidRPr="003F0C00" w:rsidRDefault="00DE1E6A" w:rsidP="00DE1E6A">
            <w:pPr>
              <w:pStyle w:val="ListParagraph"/>
              <w:spacing w:line="276" w:lineRule="auto"/>
              <w:ind w:left="360"/>
              <w:rPr>
                <w:rFonts w:ascii="Garamond" w:hAnsi="Garamond"/>
                <w:sz w:val="22"/>
              </w:rPr>
            </w:pPr>
          </w:p>
          <w:p w14:paraId="560FFFFE" w14:textId="77777777" w:rsidR="00840A90" w:rsidRPr="003F0C00" w:rsidRDefault="00840A90" w:rsidP="00313791">
            <w:pPr>
              <w:pBdr>
                <w:bottom w:val="single" w:sz="4" w:space="1" w:color="auto"/>
              </w:pBdr>
              <w:spacing w:line="276" w:lineRule="auto"/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HOBBIES:</w:t>
            </w:r>
          </w:p>
          <w:p w14:paraId="241DD526" w14:textId="6A2CC180" w:rsidR="00840A90" w:rsidRPr="003F0C00" w:rsidRDefault="00840A90" w:rsidP="003137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Reading Theor</w:t>
            </w:r>
            <w:r w:rsidR="002D621A" w:rsidRPr="003F0C00">
              <w:rPr>
                <w:rFonts w:ascii="Garamond" w:hAnsi="Garamond"/>
                <w:sz w:val="22"/>
              </w:rPr>
              <w:t>e</w:t>
            </w:r>
            <w:r w:rsidRPr="003F0C00">
              <w:rPr>
                <w:rFonts w:ascii="Garamond" w:hAnsi="Garamond"/>
                <w:sz w:val="22"/>
              </w:rPr>
              <w:t>tical Books</w:t>
            </w:r>
          </w:p>
          <w:p w14:paraId="1E6A48D4" w14:textId="37B994AD" w:rsidR="00840A90" w:rsidRPr="003F0C00" w:rsidRDefault="002D621A" w:rsidP="003137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Conversation</w:t>
            </w:r>
            <w:r w:rsidR="00840A90" w:rsidRPr="003F0C00">
              <w:rPr>
                <w:rFonts w:ascii="Garamond" w:hAnsi="Garamond"/>
                <w:sz w:val="22"/>
              </w:rPr>
              <w:t xml:space="preserve"> with classmate regarding the fresh topic discussion in our society.</w:t>
            </w:r>
          </w:p>
          <w:p w14:paraId="5479B821" w14:textId="646C1F5C" w:rsidR="00D1161E" w:rsidRPr="003F0C00" w:rsidRDefault="00A1518C" w:rsidP="003137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Playing Badmi</w:t>
            </w:r>
            <w:r w:rsidR="002D621A" w:rsidRPr="003F0C00">
              <w:rPr>
                <w:rFonts w:ascii="Garamond" w:hAnsi="Garamond"/>
                <w:sz w:val="22"/>
              </w:rPr>
              <w:t>n</w:t>
            </w:r>
            <w:r w:rsidRPr="003F0C00">
              <w:rPr>
                <w:rFonts w:ascii="Garamond" w:hAnsi="Garamond"/>
                <w:sz w:val="22"/>
              </w:rPr>
              <w:t>ton.</w:t>
            </w:r>
          </w:p>
          <w:p w14:paraId="22FBE92F" w14:textId="77777777" w:rsidR="00DE1E6A" w:rsidRPr="003F0C00" w:rsidRDefault="00DE1E6A" w:rsidP="00DE1E6A">
            <w:pPr>
              <w:pStyle w:val="ListParagraph"/>
              <w:spacing w:line="276" w:lineRule="auto"/>
              <w:ind w:left="360"/>
              <w:rPr>
                <w:rFonts w:ascii="Garamond" w:hAnsi="Garamond"/>
                <w:sz w:val="22"/>
              </w:rPr>
            </w:pPr>
          </w:p>
          <w:p w14:paraId="13BB8ECB" w14:textId="1D61CDBA" w:rsidR="0046560F" w:rsidRPr="003F0C00" w:rsidRDefault="0046560F" w:rsidP="0046560F">
            <w:pPr>
              <w:pBdr>
                <w:bottom w:val="single" w:sz="4" w:space="1" w:color="auto"/>
              </w:pBdr>
              <w:spacing w:line="276" w:lineRule="auto"/>
              <w:jc w:val="both"/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EDUCATION</w:t>
            </w:r>
          </w:p>
          <w:p w14:paraId="4BCD08C2" w14:textId="5EF4DFD0" w:rsidR="00DE1E6A" w:rsidRPr="003F0C00" w:rsidRDefault="0046560F" w:rsidP="00DE1E6A">
            <w:pPr>
              <w:pStyle w:val="Heading4"/>
              <w:rPr>
                <w:rFonts w:ascii="Garamond" w:hAnsi="Garamond"/>
                <w:sz w:val="20"/>
                <w:szCs w:val="20"/>
              </w:rPr>
            </w:pPr>
            <w:r w:rsidRPr="003F0C00">
              <w:rPr>
                <w:rFonts w:ascii="Garamond" w:hAnsi="Garamond"/>
                <w:sz w:val="20"/>
                <w:szCs w:val="20"/>
              </w:rPr>
              <w:t xml:space="preserve">LOVELY PROFESSIONAL UNIVERSITY       </w:t>
            </w:r>
          </w:p>
          <w:p w14:paraId="0D40A397" w14:textId="0F57F6C4" w:rsidR="0046560F" w:rsidRPr="003F0C00" w:rsidRDefault="00DE1E6A" w:rsidP="00DE1E6A">
            <w:pPr>
              <w:pStyle w:val="Heading4"/>
              <w:rPr>
                <w:rFonts w:ascii="Garamond" w:hAnsi="Garamond"/>
                <w:sz w:val="20"/>
                <w:szCs w:val="20"/>
              </w:rPr>
            </w:pPr>
            <w:r w:rsidRPr="003F0C00">
              <w:rPr>
                <w:rFonts w:ascii="Garamond" w:hAnsi="Garamond"/>
                <w:sz w:val="20"/>
                <w:szCs w:val="20"/>
              </w:rPr>
              <w:t xml:space="preserve">       B. </w:t>
            </w:r>
            <w:r w:rsidR="00FC42E0" w:rsidRPr="003F0C00">
              <w:rPr>
                <w:rFonts w:ascii="Garamond" w:hAnsi="Garamond"/>
                <w:sz w:val="20"/>
                <w:szCs w:val="20"/>
              </w:rPr>
              <w:t xml:space="preserve">Tech </w:t>
            </w:r>
            <w:r w:rsidR="00FC42E0" w:rsidRPr="003F0C00">
              <w:rPr>
                <w:rFonts w:ascii="Garamond" w:hAnsi="Garamond"/>
                <w:sz w:val="24"/>
                <w:szCs w:val="24"/>
              </w:rPr>
              <w:t>in</w:t>
            </w:r>
            <w:r w:rsidR="0046560F" w:rsidRPr="003F0C00">
              <w:rPr>
                <w:rFonts w:ascii="Garamond" w:hAnsi="Garamond"/>
                <w:sz w:val="24"/>
                <w:szCs w:val="24"/>
              </w:rPr>
              <w:t xml:space="preserve"> Computer Science                    </w:t>
            </w:r>
          </w:p>
          <w:p w14:paraId="03D0965A" w14:textId="0950D231" w:rsidR="0046560F" w:rsidRPr="003F0C00" w:rsidRDefault="00DE1E6A" w:rsidP="0046560F">
            <w:pPr>
              <w:rPr>
                <w:rFonts w:ascii="Garamond" w:hAnsi="Garamond"/>
                <w:sz w:val="24"/>
                <w:szCs w:val="24"/>
              </w:rPr>
            </w:pPr>
            <w:r w:rsidRPr="003F0C0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46560F" w:rsidRPr="003F0C00">
              <w:rPr>
                <w:rFonts w:ascii="Garamond" w:hAnsi="Garamond"/>
                <w:sz w:val="24"/>
                <w:szCs w:val="24"/>
              </w:rPr>
              <w:t>2022-2026</w:t>
            </w:r>
          </w:p>
          <w:p w14:paraId="74249A89" w14:textId="047E1A09" w:rsidR="0046560F" w:rsidRPr="003F0C00" w:rsidRDefault="0046560F" w:rsidP="0046560F">
            <w:pPr>
              <w:rPr>
                <w:rFonts w:ascii="Garamond" w:hAnsi="Garamond"/>
                <w:b/>
                <w:bCs/>
                <w:i/>
                <w:iCs/>
                <w:sz w:val="20"/>
                <w:szCs w:val="20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0"/>
                <w:szCs w:val="20"/>
              </w:rPr>
              <w:t>A.N. COLLEGE</w:t>
            </w:r>
          </w:p>
          <w:p w14:paraId="3B49818A" w14:textId="3EB24BEF" w:rsidR="0046560F" w:rsidRPr="003F0C00" w:rsidRDefault="00DE1E6A" w:rsidP="0046560F">
            <w:pPr>
              <w:pStyle w:val="Heading4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i/>
                <w:iCs/>
                <w:sz w:val="24"/>
                <w:szCs w:val="24"/>
              </w:rPr>
              <w:t xml:space="preserve">     </w:t>
            </w:r>
            <w:r w:rsidR="0046560F" w:rsidRPr="003F0C00">
              <w:rPr>
                <w:rFonts w:ascii="Garamond" w:hAnsi="Garamond"/>
                <w:i/>
                <w:iCs/>
                <w:sz w:val="24"/>
                <w:szCs w:val="24"/>
              </w:rPr>
              <w:t>Intermediate Certificate</w:t>
            </w:r>
          </w:p>
          <w:p w14:paraId="1CDC3C82" w14:textId="74D36C7E" w:rsidR="0046560F" w:rsidRPr="003F0C00" w:rsidRDefault="00DE1E6A" w:rsidP="0046560F">
            <w:pPr>
              <w:rPr>
                <w:rFonts w:ascii="Garamond" w:hAnsi="Garamond"/>
                <w:sz w:val="24"/>
                <w:szCs w:val="24"/>
              </w:rPr>
            </w:pPr>
            <w:r w:rsidRPr="003F0C00"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="0046560F" w:rsidRPr="003F0C00">
              <w:rPr>
                <w:rFonts w:ascii="Garamond" w:hAnsi="Garamond"/>
                <w:sz w:val="24"/>
                <w:szCs w:val="24"/>
              </w:rPr>
              <w:t>2019-2021</w:t>
            </w:r>
          </w:p>
          <w:p w14:paraId="0120ED57" w14:textId="128E48A4" w:rsidR="0046560F" w:rsidRPr="003F0C00" w:rsidRDefault="0046560F" w:rsidP="0046560F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0"/>
                <w:szCs w:val="20"/>
              </w:rPr>
              <w:t>ST. DOMNIC SAVIO’S HIGH SCHOOL</w:t>
            </w:r>
          </w:p>
          <w:p w14:paraId="673DC9F1" w14:textId="5AD761BF" w:rsidR="0046560F" w:rsidRPr="003F0C00" w:rsidRDefault="00DE1E6A" w:rsidP="0046560F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r w:rsidR="0046560F"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Matric Certificate</w:t>
            </w:r>
          </w:p>
          <w:p w14:paraId="49CBAA42" w14:textId="2F14EBF0" w:rsidR="0046560F" w:rsidRPr="003F0C00" w:rsidRDefault="00DE1E6A" w:rsidP="00DE1E6A">
            <w:pPr>
              <w:spacing w:line="276" w:lineRule="auto"/>
              <w:jc w:val="both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="0046560F" w:rsidRPr="003F0C00">
              <w:rPr>
                <w:rFonts w:ascii="Garamond" w:hAnsi="Garamond"/>
                <w:sz w:val="24"/>
                <w:szCs w:val="24"/>
              </w:rPr>
              <w:t>2018-2019</w:t>
            </w:r>
          </w:p>
          <w:p w14:paraId="5B1D5A27" w14:textId="77777777" w:rsidR="00A07C58" w:rsidRPr="003F0C00" w:rsidRDefault="00A07C58" w:rsidP="00313791">
            <w:pPr>
              <w:spacing w:line="276" w:lineRule="auto"/>
              <w:jc w:val="both"/>
              <w:rPr>
                <w:rFonts w:ascii="Garamond" w:hAnsi="Garamond"/>
                <w:sz w:val="22"/>
              </w:rPr>
            </w:pPr>
          </w:p>
          <w:p w14:paraId="25C68C33" w14:textId="77777777" w:rsidR="00A07C58" w:rsidRPr="003F0C00" w:rsidRDefault="00A07C58" w:rsidP="00313791">
            <w:pPr>
              <w:jc w:val="both"/>
              <w:rPr>
                <w:rFonts w:ascii="Garamond" w:hAnsi="Garamond"/>
                <w:sz w:val="22"/>
              </w:rPr>
            </w:pPr>
          </w:p>
          <w:p w14:paraId="4834595F" w14:textId="77777777" w:rsidR="00A1518C" w:rsidRPr="003F0C00" w:rsidRDefault="00A1518C" w:rsidP="00313791">
            <w:pPr>
              <w:jc w:val="both"/>
              <w:rPr>
                <w:rFonts w:ascii="Garamond" w:hAnsi="Garamond"/>
              </w:rPr>
            </w:pPr>
          </w:p>
          <w:p w14:paraId="7DDC7BB8" w14:textId="29831087" w:rsidR="00840A90" w:rsidRPr="003F0C00" w:rsidRDefault="00840A90" w:rsidP="00313791">
            <w:pPr>
              <w:rPr>
                <w:rFonts w:ascii="Garamond" w:hAnsi="Garamond"/>
              </w:rPr>
            </w:pPr>
          </w:p>
        </w:tc>
        <w:tc>
          <w:tcPr>
            <w:tcW w:w="701" w:type="dxa"/>
          </w:tcPr>
          <w:p w14:paraId="0E833862" w14:textId="77777777" w:rsidR="00341435" w:rsidRPr="003F0C00" w:rsidRDefault="00341435" w:rsidP="00313791">
            <w:pPr>
              <w:tabs>
                <w:tab w:val="left" w:pos="990"/>
              </w:tabs>
              <w:rPr>
                <w:rFonts w:ascii="Garamond" w:hAnsi="Garamond"/>
              </w:rPr>
            </w:pPr>
          </w:p>
        </w:tc>
        <w:tc>
          <w:tcPr>
            <w:tcW w:w="6307" w:type="dxa"/>
          </w:tcPr>
          <w:p w14:paraId="7FD1B7D9" w14:textId="62CBD755" w:rsidR="000E6692" w:rsidRPr="000E6692" w:rsidRDefault="00565F1F" w:rsidP="000E6692">
            <w:pPr>
              <w:pStyle w:val="Heading4"/>
              <w:rPr>
                <w:spacing w:val="-1189"/>
                <w:w w:val="15"/>
              </w:rPr>
            </w:pPr>
            <w:r w:rsidRPr="000E6692">
              <w:rPr>
                <w:w w:val="15"/>
              </w:rPr>
              <w:t xml:space="preserve">   </w:t>
            </w:r>
            <w:r w:rsidR="005705F3" w:rsidRPr="000E6692">
              <w:rPr>
                <w:w w:val="15"/>
              </w:rPr>
              <w:t xml:space="preserve">                                 </w:t>
            </w:r>
            <w:proofErr w:type="spellStart"/>
            <w:r w:rsidR="003F0C00" w:rsidRPr="000E6692">
              <w:rPr>
                <w:spacing w:val="-1189"/>
                <w:w w:val="15"/>
              </w:rPr>
              <w:t>r</w:t>
            </w:r>
            <w:r w:rsidR="000E6692" w:rsidRPr="000E6692">
              <w:rPr>
                <w:sz w:val="96"/>
                <w:szCs w:val="96"/>
              </w:rPr>
              <w:t>Aditya</w:t>
            </w:r>
            <w:proofErr w:type="spellEnd"/>
            <w:r w:rsidR="000E6692" w:rsidRPr="000E6692">
              <w:rPr>
                <w:sz w:val="96"/>
                <w:szCs w:val="96"/>
              </w:rPr>
              <w:t xml:space="preserve"> Kumar</w:t>
            </w:r>
          </w:p>
          <w:p w14:paraId="21A89C7D" w14:textId="73178292" w:rsidR="003F0C00" w:rsidRDefault="003F0C00" w:rsidP="003F0C00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E1E6A">
              <w:rPr>
                <w:rFonts w:ascii="Garamond" w:hAnsi="Garamond"/>
                <w:b/>
                <w:bCs/>
                <w:i/>
                <w:iCs/>
                <w:sz w:val="24"/>
                <w:szCs w:val="24"/>
                <w:u w:val="single"/>
              </w:rPr>
              <w:t>ABOUT ME</w:t>
            </w:r>
          </w:p>
          <w:p w14:paraId="67F90117" w14:textId="31282004" w:rsidR="005705F3" w:rsidRPr="005705F3" w:rsidRDefault="005705F3" w:rsidP="003F0C00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5705F3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My name is Aditya Kumar Currently I am pursuing B. TECH in Computer science and Engineering from Lovely Professional University. I am at a learning stage of Advanced Python, Html, CSS, Java Script etc. As I am also learning Artificial intelligence, Machine learning and Deep learning from AWS.</w:t>
            </w:r>
          </w:p>
          <w:p w14:paraId="6B60FDEF" w14:textId="2091A3CF" w:rsidR="005705F3" w:rsidRDefault="005705F3" w:rsidP="003F0C00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14:paraId="0E460A6D" w14:textId="388B2050" w:rsidR="005705F3" w:rsidRPr="00DE1E6A" w:rsidRDefault="005705F3" w:rsidP="003F0C00">
            <w:pPr>
              <w:rPr>
                <w:rFonts w:ascii="Garamond" w:hAnsi="Garamond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i/>
                <w:iCs/>
                <w:sz w:val="24"/>
                <w:szCs w:val="24"/>
                <w:u w:val="single"/>
              </w:rPr>
              <w:t>MY PROJECTS:</w:t>
            </w:r>
          </w:p>
          <w:p w14:paraId="5958765E" w14:textId="2978DE5D" w:rsidR="007F281D" w:rsidRPr="003F0C00" w:rsidRDefault="007F281D" w:rsidP="003137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  <w:t>Password Generator using Python</w:t>
            </w:r>
          </w:p>
          <w:p w14:paraId="1FE0E7AA" w14:textId="1C50DA01" w:rsidR="00840A90" w:rsidRPr="003F0C00" w:rsidRDefault="00840A90" w:rsidP="00313791">
            <w:pPr>
              <w:pStyle w:val="ListParagraph"/>
              <w:spacing w:line="276" w:lineRule="auto"/>
              <w:ind w:left="360"/>
              <w:rPr>
                <w:rFonts w:ascii="Garamond" w:hAnsi="Garamond"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 xml:space="preserve">i.) </w:t>
            </w:r>
            <w:r w:rsidR="007F281D"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With a input of Alphabets, Numbers, Special Character, it gives a combination of all of them which can’t be hacked at any cos</w:t>
            </w: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t</w:t>
            </w:r>
          </w:p>
          <w:p w14:paraId="775AE2CA" w14:textId="21343E83" w:rsidR="007F281D" w:rsidRPr="003F0C00" w:rsidRDefault="007F281D" w:rsidP="003137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  <w:t>Hangman word Art using Python</w:t>
            </w:r>
          </w:p>
          <w:p w14:paraId="74BB516C" w14:textId="51A92754" w:rsidR="007F281D" w:rsidRPr="003F0C00" w:rsidRDefault="00840A90" w:rsidP="00313791">
            <w:pPr>
              <w:pStyle w:val="ListParagraph"/>
              <w:spacing w:line="276" w:lineRule="auto"/>
              <w:ind w:left="360"/>
              <w:rPr>
                <w:rFonts w:ascii="Garamond" w:hAnsi="Garamond"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i.)</w:t>
            </w:r>
            <w:r w:rsidR="007F281D"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We have to choose a correct  word for a sentence if it matches then its good, otherwise the man will hang out.</w:t>
            </w:r>
          </w:p>
          <w:p w14:paraId="512F87C1" w14:textId="4044D7E3" w:rsidR="007F281D" w:rsidRPr="003F0C00" w:rsidRDefault="007F281D" w:rsidP="003137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  <w:t>Rock Paper And Scissor Game Using Python</w:t>
            </w:r>
          </w:p>
          <w:p w14:paraId="2777EA21" w14:textId="4D4A2843" w:rsidR="007F281D" w:rsidRPr="003F0C00" w:rsidRDefault="00840A90" w:rsidP="00313791">
            <w:pPr>
              <w:pStyle w:val="ListParagraph"/>
              <w:spacing w:line="276" w:lineRule="auto"/>
              <w:ind w:left="360"/>
              <w:rPr>
                <w:rFonts w:ascii="Garamond" w:hAnsi="Garamond"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i.)</w:t>
            </w:r>
            <w:r w:rsidR="007F281D"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With a desired input, computer program decide whether you win</w:t>
            </w: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 xml:space="preserve"> </w:t>
            </w:r>
            <w:r w:rsidR="007F281D"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or lose</w:t>
            </w:r>
          </w:p>
          <w:p w14:paraId="3E5DC6DC" w14:textId="5B48A162" w:rsidR="007F281D" w:rsidRPr="003F0C00" w:rsidRDefault="007F281D" w:rsidP="003137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b/>
                <w:bCs/>
                <w:noProof/>
                <w:color w:val="000000" w:themeColor="text1"/>
                <w:sz w:val="22"/>
              </w:rPr>
              <w:t>Tourism and Foodie Website using Html, CSS</w:t>
            </w:r>
          </w:p>
          <w:p w14:paraId="3451A9E6" w14:textId="0DD9D290" w:rsidR="00C81740" w:rsidRPr="003F0C00" w:rsidRDefault="00840A90" w:rsidP="00313791">
            <w:pPr>
              <w:pStyle w:val="ListParagraph"/>
              <w:spacing w:line="276" w:lineRule="auto"/>
              <w:ind w:left="360"/>
              <w:rPr>
                <w:rFonts w:ascii="Garamond" w:hAnsi="Garamond"/>
                <w:noProof/>
                <w:color w:val="000000" w:themeColor="text1"/>
                <w:sz w:val="22"/>
              </w:rPr>
            </w:pPr>
            <w:r w:rsidRPr="003F0C00">
              <w:rPr>
                <w:rFonts w:ascii="Garamond" w:hAnsi="Garamond"/>
                <w:noProof/>
                <w:color w:val="000000" w:themeColor="text1"/>
                <w:sz w:val="22"/>
              </w:rPr>
              <w:t xml:space="preserve">i.) </w:t>
            </w:r>
            <w:r w:rsidR="007F281D" w:rsidRPr="003F0C00">
              <w:rPr>
                <w:rFonts w:ascii="Garamond" w:hAnsi="Garamond"/>
                <w:noProof/>
                <w:color w:val="000000" w:themeColor="text1"/>
                <w:sz w:val="22"/>
              </w:rPr>
              <w:t>It having a lots of place where you want to visit in future and it also provide the food package.</w:t>
            </w:r>
          </w:p>
          <w:p w14:paraId="4101642C" w14:textId="20332CA2" w:rsidR="00E94F06" w:rsidRPr="003F0C00" w:rsidRDefault="00E94F06" w:rsidP="003137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aramond" w:hAnsi="Garamond"/>
                <w:b/>
                <w:bCs/>
                <w:sz w:val="22"/>
              </w:rPr>
            </w:pPr>
            <w:r w:rsidRPr="003F0C00">
              <w:rPr>
                <w:rFonts w:ascii="Garamond" w:hAnsi="Garamond"/>
                <w:b/>
                <w:bCs/>
                <w:sz w:val="22"/>
              </w:rPr>
              <w:t>C</w:t>
            </w:r>
            <w:r w:rsidR="00ED0BAD" w:rsidRPr="003F0C00">
              <w:rPr>
                <w:rFonts w:ascii="Garamond" w:hAnsi="Garamond"/>
                <w:b/>
                <w:bCs/>
                <w:sz w:val="22"/>
              </w:rPr>
              <w:t>ae</w:t>
            </w:r>
            <w:r w:rsidRPr="003F0C00">
              <w:rPr>
                <w:rFonts w:ascii="Garamond" w:hAnsi="Garamond"/>
                <w:b/>
                <w:bCs/>
                <w:sz w:val="22"/>
              </w:rPr>
              <w:t>s</w:t>
            </w:r>
            <w:r w:rsidR="00ED0BAD" w:rsidRPr="003F0C00">
              <w:rPr>
                <w:rFonts w:ascii="Garamond" w:hAnsi="Garamond"/>
                <w:b/>
                <w:bCs/>
                <w:sz w:val="22"/>
              </w:rPr>
              <w:t>a</w:t>
            </w:r>
            <w:r w:rsidRPr="003F0C00">
              <w:rPr>
                <w:rFonts w:ascii="Garamond" w:hAnsi="Garamond"/>
                <w:b/>
                <w:bCs/>
                <w:sz w:val="22"/>
              </w:rPr>
              <w:t>r Message Encryptor</w:t>
            </w:r>
          </w:p>
          <w:p w14:paraId="61AC5F2D" w14:textId="3CEF4A39" w:rsidR="00E3486B" w:rsidRPr="003F0C00" w:rsidRDefault="00FC42E0" w:rsidP="00313791">
            <w:pPr>
              <w:spacing w:line="276" w:lineRule="auto"/>
              <w:ind w:left="360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a</w:t>
            </w:r>
            <w:r w:rsidR="00397D17" w:rsidRPr="003F0C00">
              <w:rPr>
                <w:rFonts w:ascii="Garamond" w:hAnsi="Garamond"/>
                <w:sz w:val="22"/>
              </w:rPr>
              <w:t xml:space="preserve">.) </w:t>
            </w:r>
            <w:r w:rsidR="00E94F06" w:rsidRPr="003F0C00">
              <w:rPr>
                <w:rFonts w:ascii="Garamond" w:hAnsi="Garamond"/>
                <w:sz w:val="22"/>
              </w:rPr>
              <w:t>This is a program which encrypt your secret message and also decrypt it when you want it</w:t>
            </w:r>
            <w:r w:rsidR="00E3486B" w:rsidRPr="003F0C00">
              <w:rPr>
                <w:rFonts w:ascii="Garamond" w:hAnsi="Garamond"/>
                <w:sz w:val="22"/>
              </w:rPr>
              <w:t>.</w:t>
            </w:r>
          </w:p>
          <w:p w14:paraId="4E6B9DB0" w14:textId="77777777" w:rsidR="00A07C58" w:rsidRPr="003F0C00" w:rsidRDefault="00A07C58" w:rsidP="00313791">
            <w:pPr>
              <w:spacing w:line="276" w:lineRule="auto"/>
              <w:ind w:left="360"/>
              <w:rPr>
                <w:rFonts w:ascii="Garamond" w:hAnsi="Garamond"/>
                <w:sz w:val="22"/>
              </w:rPr>
            </w:pPr>
          </w:p>
          <w:p w14:paraId="1AD376F4" w14:textId="6C59A5A5" w:rsidR="00437D55" w:rsidRPr="003F0C00" w:rsidRDefault="00A07C58" w:rsidP="00313791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sz w:val="24"/>
                <w:szCs w:val="24"/>
              </w:rPr>
              <w:t>EXTRA CIRCULAR ACTIVITIES</w:t>
            </w:r>
          </w:p>
          <w:p w14:paraId="3AEF72D2" w14:textId="4634AE11" w:rsidR="00437D55" w:rsidRPr="003F0C00" w:rsidRDefault="00437D55" w:rsidP="00313791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976AE6" wp14:editId="6F00556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72390</wp:posOffset>
                      </wp:positionV>
                      <wp:extent cx="3765550" cy="12700"/>
                      <wp:effectExtent l="0" t="0" r="2540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127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FD9E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5.7pt" to="293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" strokecolor="#c77c0e [2404]"/>
                  </w:pict>
                </mc:Fallback>
              </mc:AlternateContent>
            </w:r>
          </w:p>
          <w:p w14:paraId="77493CD1" w14:textId="1B0CD052" w:rsidR="0089075C" w:rsidRPr="003F0C00" w:rsidRDefault="00A07C58" w:rsidP="00313791">
            <w:p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 xml:space="preserve"> 1)   Joined in an organization for improving my technical skills</w:t>
            </w:r>
          </w:p>
          <w:p w14:paraId="5B147D2C" w14:textId="549BAD8B" w:rsidR="00A07C58" w:rsidRPr="003F0C00" w:rsidRDefault="00A07C58" w:rsidP="00313791">
            <w:p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 xml:space="preserve"> 2)   Learning Advanced Python </w:t>
            </w:r>
            <w:r w:rsidR="00FC42E0" w:rsidRPr="003F0C00">
              <w:rPr>
                <w:rFonts w:ascii="Garamond" w:hAnsi="Garamond"/>
                <w:sz w:val="22"/>
              </w:rPr>
              <w:t>from</w:t>
            </w:r>
            <w:r w:rsidRPr="003F0C00">
              <w:rPr>
                <w:rFonts w:ascii="Garamond" w:hAnsi="Garamond"/>
                <w:sz w:val="22"/>
              </w:rPr>
              <w:t xml:space="preserve"> Udemy</w:t>
            </w:r>
          </w:p>
          <w:p w14:paraId="4817A882" w14:textId="64D8EE87" w:rsidR="00A07C58" w:rsidRPr="003F0C00" w:rsidRDefault="00A07C58" w:rsidP="00313791">
            <w:p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 xml:space="preserve"> 3)   Bootcamp for Html, </w:t>
            </w:r>
            <w:r w:rsidR="00FC42E0" w:rsidRPr="003F0C00">
              <w:rPr>
                <w:rFonts w:ascii="Garamond" w:hAnsi="Garamond"/>
                <w:sz w:val="22"/>
              </w:rPr>
              <w:t>CSS</w:t>
            </w:r>
            <w:r w:rsidRPr="003F0C00">
              <w:rPr>
                <w:rFonts w:ascii="Garamond" w:hAnsi="Garamond"/>
                <w:sz w:val="22"/>
              </w:rPr>
              <w:t xml:space="preserve"> and Java Script from Udemy.</w:t>
            </w:r>
          </w:p>
          <w:p w14:paraId="1FBA5853" w14:textId="1DF6E364" w:rsidR="00A07C58" w:rsidRPr="003F0C00" w:rsidRDefault="00A07C58" w:rsidP="00313791">
            <w:pPr>
              <w:spacing w:line="276" w:lineRule="auto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 xml:space="preserve"> 4)   Artificial intelligence, Machine Learning and Deep Learning from   AWS </w:t>
            </w:r>
          </w:p>
          <w:p w14:paraId="237E441A" w14:textId="77777777" w:rsidR="00DE1E6A" w:rsidRPr="003F0C00" w:rsidRDefault="00DE1E6A" w:rsidP="00313791">
            <w:pPr>
              <w:spacing w:line="276" w:lineRule="auto"/>
              <w:rPr>
                <w:rFonts w:ascii="Garamond" w:hAnsi="Garamond"/>
                <w:sz w:val="22"/>
              </w:rPr>
            </w:pPr>
          </w:p>
          <w:p w14:paraId="5527AFAB" w14:textId="77777777" w:rsidR="0046560F" w:rsidRPr="003F0C00" w:rsidRDefault="0046560F" w:rsidP="0046560F">
            <w:pPr>
              <w:pBdr>
                <w:bottom w:val="single" w:sz="4" w:space="1" w:color="auto"/>
              </w:pBdr>
              <w:spacing w:line="276" w:lineRule="auto"/>
              <w:jc w:val="both"/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AWARDS:</w:t>
            </w:r>
          </w:p>
          <w:p w14:paraId="6E8B0E62" w14:textId="77777777" w:rsidR="0046560F" w:rsidRPr="003F0C00" w:rsidRDefault="0046560F" w:rsidP="0046560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Student Of Year in 2019.</w:t>
            </w:r>
          </w:p>
          <w:p w14:paraId="67B3A894" w14:textId="77777777" w:rsidR="0046560F" w:rsidRPr="003F0C00" w:rsidRDefault="0046560F" w:rsidP="0046560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Winner Tags in Several Subjects.</w:t>
            </w:r>
          </w:p>
          <w:p w14:paraId="72573404" w14:textId="3E076BF1" w:rsidR="0046560F" w:rsidRPr="003F0C00" w:rsidRDefault="0046560F" w:rsidP="0046560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Garamond" w:hAnsi="Garamond"/>
                <w:sz w:val="22"/>
              </w:rPr>
            </w:pPr>
            <w:r w:rsidRPr="003F0C00">
              <w:rPr>
                <w:rFonts w:ascii="Garamond" w:hAnsi="Garamond"/>
                <w:sz w:val="22"/>
              </w:rPr>
              <w:t>Certificate in Al from AWS.</w:t>
            </w:r>
          </w:p>
          <w:p w14:paraId="3DC4D5DE" w14:textId="77777777" w:rsidR="00DE1E6A" w:rsidRPr="003F0C00" w:rsidRDefault="00DE1E6A" w:rsidP="00DE1E6A">
            <w:pPr>
              <w:pStyle w:val="ListParagraph"/>
              <w:spacing w:line="276" w:lineRule="auto"/>
              <w:ind w:left="360"/>
              <w:jc w:val="both"/>
              <w:rPr>
                <w:rFonts w:ascii="Garamond" w:hAnsi="Garamond"/>
                <w:sz w:val="22"/>
              </w:rPr>
            </w:pPr>
          </w:p>
          <w:p w14:paraId="623396A7" w14:textId="77777777" w:rsidR="00AF5B74" w:rsidRDefault="0046560F" w:rsidP="0046560F">
            <w:pPr>
              <w:spacing w:line="276" w:lineRule="auto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F0C00">
              <w:rPr>
                <w:rFonts w:ascii="Garamond" w:hAnsi="Garamond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8401C" wp14:editId="5BF0295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191135</wp:posOffset>
                      </wp:positionV>
                      <wp:extent cx="2139950" cy="25400"/>
                      <wp:effectExtent l="0" t="0" r="3175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99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BFF5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5.05pt" to="1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" strokecolor="black [3200]" strokeweight=".9pt"/>
                  </w:pict>
                </mc:Fallback>
              </mc:AlternateContent>
            </w:r>
            <w:r w:rsidRPr="003F0C00">
              <w:rPr>
                <w:rFonts w:ascii="Garamond" w:hAnsi="Garamond"/>
                <w:b/>
                <w:bCs/>
                <w:i/>
                <w:iCs/>
                <w:sz w:val="24"/>
                <w:szCs w:val="24"/>
              </w:rPr>
              <w:t>LANGUAGE</w:t>
            </w:r>
            <w:r w:rsidRPr="003F0C00">
              <w:rPr>
                <w:rFonts w:ascii="Garamond" w:hAnsi="Garamond"/>
                <w:b/>
                <w:bCs/>
                <w:sz w:val="28"/>
                <w:szCs w:val="28"/>
              </w:rPr>
              <w:t>:</w:t>
            </w:r>
          </w:p>
          <w:p w14:paraId="745847BC" w14:textId="5734C468" w:rsidR="0046560F" w:rsidRDefault="00AF5B74" w:rsidP="0046560F">
            <w:pPr>
              <w:spacing w:line="276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1)   English</w:t>
            </w:r>
          </w:p>
          <w:p w14:paraId="1E5FA173" w14:textId="73D8FF06" w:rsidR="00AF5B74" w:rsidRPr="00AF5B74" w:rsidRDefault="00AF5B74" w:rsidP="0046560F">
            <w:pPr>
              <w:spacing w:line="276" w:lineRule="auto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sz w:val="22"/>
              </w:rPr>
              <w:t>2)   Hindi</w:t>
            </w:r>
          </w:p>
          <w:p w14:paraId="60F4374A" w14:textId="77777777" w:rsidR="00AF5B74" w:rsidRPr="003F0C00" w:rsidRDefault="00AF5B74" w:rsidP="0046560F">
            <w:pPr>
              <w:spacing w:line="276" w:lineRule="auto"/>
              <w:jc w:val="both"/>
              <w:rPr>
                <w:rFonts w:ascii="Garamond" w:hAnsi="Garamond"/>
                <w:sz w:val="22"/>
              </w:rPr>
            </w:pPr>
          </w:p>
          <w:p w14:paraId="5A40246F" w14:textId="77777777" w:rsidR="00313791" w:rsidRPr="003F0C00" w:rsidRDefault="00313791" w:rsidP="00313791">
            <w:pPr>
              <w:spacing w:before="240"/>
              <w:rPr>
                <w:rFonts w:ascii="Garamond" w:hAnsi="Garamond"/>
                <w:szCs w:val="18"/>
              </w:rPr>
            </w:pPr>
          </w:p>
          <w:p w14:paraId="58B83643" w14:textId="5F277324" w:rsidR="00704430" w:rsidRPr="003F0C00" w:rsidRDefault="00704430" w:rsidP="00313791">
            <w:pPr>
              <w:rPr>
                <w:rFonts w:ascii="Garamond" w:hAnsi="Garamond"/>
                <w:sz w:val="22"/>
              </w:rPr>
            </w:pPr>
          </w:p>
        </w:tc>
      </w:tr>
      <w:tr w:rsidR="005705F3" w14:paraId="3626748D" w14:textId="77777777" w:rsidTr="00313791">
        <w:trPr>
          <w:trHeight w:val="9520"/>
        </w:trPr>
        <w:tc>
          <w:tcPr>
            <w:tcW w:w="3509" w:type="dxa"/>
          </w:tcPr>
          <w:p w14:paraId="03242032" w14:textId="77777777" w:rsidR="005705F3" w:rsidRPr="00DE1E6A" w:rsidRDefault="005705F3" w:rsidP="00313791">
            <w:pPr>
              <w:pStyle w:val="Heading3"/>
              <w:pBdr>
                <w:bottom w:val="single" w:sz="4" w:space="1" w:color="auto"/>
              </w:pBdr>
              <w:rPr>
                <w:rFonts w:ascii="Garamond" w:hAnsi="Garamond"/>
                <w:noProof/>
              </w:rPr>
            </w:pPr>
          </w:p>
        </w:tc>
        <w:tc>
          <w:tcPr>
            <w:tcW w:w="701" w:type="dxa"/>
          </w:tcPr>
          <w:p w14:paraId="1BF3D264" w14:textId="77777777" w:rsidR="005705F3" w:rsidRPr="003F0C00" w:rsidRDefault="005705F3" w:rsidP="00313791">
            <w:pPr>
              <w:tabs>
                <w:tab w:val="left" w:pos="990"/>
              </w:tabs>
              <w:rPr>
                <w:rFonts w:ascii="Garamond" w:hAnsi="Garamond"/>
              </w:rPr>
            </w:pPr>
          </w:p>
        </w:tc>
        <w:tc>
          <w:tcPr>
            <w:tcW w:w="6307" w:type="dxa"/>
          </w:tcPr>
          <w:p w14:paraId="73DB10F5" w14:textId="77777777" w:rsidR="005705F3" w:rsidRPr="005705F3" w:rsidRDefault="005705F3" w:rsidP="00565F1F">
            <w:pPr>
              <w:pStyle w:val="Subtitle"/>
              <w:rPr>
                <w:rFonts w:ascii="Garamond" w:hAnsi="Garamond"/>
                <w:b/>
                <w:i/>
                <w:iCs/>
                <w:spacing w:val="0"/>
                <w:w w:val="100"/>
                <w:sz w:val="144"/>
                <w:szCs w:val="144"/>
                <w14:shadow w14:blurRad="50800" w14:dist="38100" w14:dir="10800000" w14:sx="100000" w14:sy="100000" w14:kx="0" w14:ky="0" w14:algn="r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B6EC7" w14:paraId="275DFDEB" w14:textId="77777777" w:rsidTr="00313791">
        <w:trPr>
          <w:trHeight w:val="9520"/>
        </w:trPr>
        <w:tc>
          <w:tcPr>
            <w:tcW w:w="3509" w:type="dxa"/>
          </w:tcPr>
          <w:p w14:paraId="29C8E7C7" w14:textId="77777777" w:rsidR="00EB6EC7" w:rsidRDefault="00EB6EC7" w:rsidP="00313791">
            <w:pPr>
              <w:pStyle w:val="Heading3"/>
            </w:pPr>
          </w:p>
          <w:p w14:paraId="4F18ABD2" w14:textId="5BE2E06F" w:rsidR="00EB6EC7" w:rsidRPr="00EB6EC7" w:rsidRDefault="00EB6EC7" w:rsidP="00313791"/>
        </w:tc>
        <w:tc>
          <w:tcPr>
            <w:tcW w:w="701" w:type="dxa"/>
          </w:tcPr>
          <w:p w14:paraId="00847B53" w14:textId="77777777" w:rsidR="00EB6EC7" w:rsidRDefault="00EB6EC7" w:rsidP="00313791">
            <w:pPr>
              <w:tabs>
                <w:tab w:val="left" w:pos="990"/>
              </w:tabs>
            </w:pPr>
          </w:p>
        </w:tc>
        <w:tc>
          <w:tcPr>
            <w:tcW w:w="6307" w:type="dxa"/>
          </w:tcPr>
          <w:p w14:paraId="757BBF12" w14:textId="77777777" w:rsidR="00EB6EC7" w:rsidRDefault="00EB6EC7" w:rsidP="00313791">
            <w:pPr>
              <w:pStyle w:val="Heading2"/>
            </w:pPr>
          </w:p>
        </w:tc>
      </w:tr>
    </w:tbl>
    <w:p w14:paraId="05247960" w14:textId="77777777" w:rsidR="0043117B" w:rsidRDefault="00114FFD" w:rsidP="000C45FF">
      <w:pPr>
        <w:tabs>
          <w:tab w:val="left" w:pos="990"/>
        </w:tabs>
      </w:pPr>
    </w:p>
    <w:sectPr w:rsidR="0043117B" w:rsidSect="000C4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F06C" w14:textId="77777777" w:rsidR="00114FFD" w:rsidRDefault="00114FFD" w:rsidP="000C45FF">
      <w:r>
        <w:separator/>
      </w:r>
    </w:p>
  </w:endnote>
  <w:endnote w:type="continuationSeparator" w:id="0">
    <w:p w14:paraId="41E47233" w14:textId="77777777" w:rsidR="00114FFD" w:rsidRDefault="00114F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2F66" w14:textId="77777777" w:rsidR="00FC42E0" w:rsidRDefault="00FC4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C00E" w14:textId="77777777" w:rsidR="00FC42E0" w:rsidRDefault="00FC4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00C7B" w14:textId="77777777" w:rsidR="00FC42E0" w:rsidRDefault="00FC4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CED1" w14:textId="77777777" w:rsidR="00114FFD" w:rsidRDefault="00114FFD" w:rsidP="000C45FF">
      <w:r>
        <w:separator/>
      </w:r>
    </w:p>
  </w:footnote>
  <w:footnote w:type="continuationSeparator" w:id="0">
    <w:p w14:paraId="6F3FA3C9" w14:textId="77777777" w:rsidR="00114FFD" w:rsidRDefault="00114F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893D" w14:textId="77777777" w:rsidR="00FC42E0" w:rsidRDefault="00FC4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E14D" w14:textId="19A5FC3A" w:rsidR="000C45FF" w:rsidRDefault="00FC42E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CA0528" wp14:editId="1051382D">
              <wp:simplePos x="0" y="0"/>
              <wp:positionH relativeFrom="page">
                <wp:posOffset>-1306286</wp:posOffset>
              </wp:positionH>
              <wp:positionV relativeFrom="paragraph">
                <wp:posOffset>-1110342</wp:posOffset>
              </wp:positionV>
              <wp:extent cx="9461241" cy="10850866"/>
              <wp:effectExtent l="0" t="0" r="0" b="825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1241" cy="10850866"/>
                        <a:chOff x="0" y="-45020"/>
                        <a:chExt cx="1700784" cy="1454314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45020"/>
                          <a:ext cx="1700784" cy="1454314"/>
                          <a:chOff x="0" y="-45020"/>
                          <a:chExt cx="1700784" cy="1454314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9930" y="-45020"/>
                            <a:ext cx="1472184" cy="1454314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549AB" w14:textId="77777777" w:rsidR="00FC42E0" w:rsidRDefault="00FC42E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CA0528" id="Group 158" o:spid="_x0000_s1026" style="position:absolute;margin-left:-102.85pt;margin-top:-87.45pt;width:745pt;height:854.4pt;z-index:-251657216;mso-position-horizontal-relative:page;mso-width-relative:margin;mso-height-relative:margin" coordorigin=",-450" coordsize="17007,14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">
              <v:group id="Group 159" o:spid="_x0000_s1027" style="position:absolute;top:-450;width:17007;height:14542" coordorigin=",-450" coordsize="17007,1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" fillcolor="white [3212]" stroked="f" strokeweight="1.1111mm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" path="m,l1462822,,910372,376306,,1014481,,xe" fillcolor="#f0a22e [3204]" stroked="f" strokeweight="1.1111mm">
                  <v:path arrowok="t" o:connecttype="custom" o:connectlocs="0,0;1463040,0;910508,376493;0,1014984;0,0" o:connectangles="0,0,0,0,0"/>
                </v:shape>
                <v:rect id="Rectangle 162" o:spid="_x0000_s1030" style="position:absolute;left:1999;top:-450;width:14722;height:1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" stroked="f" strokeweight="1.1111mm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5E549AB" w14:textId="77777777" w:rsidR="00FC42E0" w:rsidRDefault="00FC42E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E4DE" w14:textId="77777777" w:rsidR="00FC42E0" w:rsidRDefault="00FC4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84.35pt;height:384.35pt;flip:x;visibility:visible;mso-wrap-style:square" o:bullet="t">
        <v:imagedata r:id="rId1" o:title=""/>
      </v:shape>
    </w:pict>
  </w:numPicBullet>
  <w:abstractNum w:abstractNumId="0" w15:restartNumberingAfterBreak="0">
    <w:nsid w:val="00B677F9"/>
    <w:multiLevelType w:val="hybridMultilevel"/>
    <w:tmpl w:val="428EB7F0"/>
    <w:lvl w:ilvl="0" w:tplc="E24ACA88">
      <w:start w:val="1"/>
      <w:numFmt w:val="lowerRoman"/>
      <w:lvlText w:val="%1.)"/>
      <w:lvlJc w:val="left"/>
      <w:pPr>
        <w:ind w:left="11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2D25CCB"/>
    <w:multiLevelType w:val="hybridMultilevel"/>
    <w:tmpl w:val="50BE1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4860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F3553"/>
    <w:multiLevelType w:val="hybridMultilevel"/>
    <w:tmpl w:val="2D86F89A"/>
    <w:lvl w:ilvl="0" w:tplc="5D1A1F8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746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A029DE"/>
    <w:multiLevelType w:val="hybridMultilevel"/>
    <w:tmpl w:val="E70429CC"/>
    <w:lvl w:ilvl="0" w:tplc="E24ACA88">
      <w:start w:val="1"/>
      <w:numFmt w:val="lowerRoman"/>
      <w:lvlText w:val="%1.)"/>
      <w:lvlJc w:val="left"/>
      <w:pPr>
        <w:ind w:left="1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2C293A"/>
    <w:multiLevelType w:val="hybridMultilevel"/>
    <w:tmpl w:val="ABC2A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526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CF63FB"/>
    <w:multiLevelType w:val="hybridMultilevel"/>
    <w:tmpl w:val="CA525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97644"/>
    <w:multiLevelType w:val="multilevel"/>
    <w:tmpl w:val="DD8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06E87"/>
    <w:multiLevelType w:val="hybridMultilevel"/>
    <w:tmpl w:val="0B3C796E"/>
    <w:lvl w:ilvl="0" w:tplc="5D1A1F8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066AD"/>
    <w:multiLevelType w:val="hybridMultilevel"/>
    <w:tmpl w:val="810402A2"/>
    <w:lvl w:ilvl="0" w:tplc="420A03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89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6E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D65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35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B8D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61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4EF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123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CF24F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DC30FB"/>
    <w:multiLevelType w:val="hybridMultilevel"/>
    <w:tmpl w:val="6DE6A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A29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1D38C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D235D3"/>
    <w:multiLevelType w:val="hybridMultilevel"/>
    <w:tmpl w:val="4C2CB42A"/>
    <w:lvl w:ilvl="0" w:tplc="5D1A1F8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0150A"/>
    <w:multiLevelType w:val="hybridMultilevel"/>
    <w:tmpl w:val="A72A6DE0"/>
    <w:lvl w:ilvl="0" w:tplc="AD2A98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47B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CCB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2E3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2C5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8FD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F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490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F8A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EAB109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064953"/>
    <w:multiLevelType w:val="hybridMultilevel"/>
    <w:tmpl w:val="80F81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5570D"/>
    <w:multiLevelType w:val="hybridMultilevel"/>
    <w:tmpl w:val="15D883B8"/>
    <w:lvl w:ilvl="0" w:tplc="5D1A1F88">
      <w:start w:val="1"/>
      <w:numFmt w:val="lowerRoman"/>
      <w:lvlText w:val="%1.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95F"/>
    <w:multiLevelType w:val="hybridMultilevel"/>
    <w:tmpl w:val="79565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5"/>
  </w:num>
  <w:num w:numId="5">
    <w:abstractNumId w:val="9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5"/>
  </w:num>
  <w:num w:numId="11">
    <w:abstractNumId w:val="13"/>
  </w:num>
  <w:num w:numId="12">
    <w:abstractNumId w:val="4"/>
  </w:num>
  <w:num w:numId="13">
    <w:abstractNumId w:val="10"/>
  </w:num>
  <w:num w:numId="14">
    <w:abstractNumId w:val="17"/>
  </w:num>
  <w:num w:numId="15">
    <w:abstractNumId w:val="22"/>
  </w:num>
  <w:num w:numId="16">
    <w:abstractNumId w:val="11"/>
  </w:num>
  <w:num w:numId="17">
    <w:abstractNumId w:val="21"/>
  </w:num>
  <w:num w:numId="18">
    <w:abstractNumId w:val="0"/>
  </w:num>
  <w:num w:numId="19">
    <w:abstractNumId w:val="6"/>
  </w:num>
  <w:num w:numId="20">
    <w:abstractNumId w:val="20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35"/>
    <w:rsid w:val="00036450"/>
    <w:rsid w:val="000506AE"/>
    <w:rsid w:val="00084F13"/>
    <w:rsid w:val="00094499"/>
    <w:rsid w:val="000C45FF"/>
    <w:rsid w:val="000E3FD1"/>
    <w:rsid w:val="000E6692"/>
    <w:rsid w:val="00112054"/>
    <w:rsid w:val="00114FFD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621A"/>
    <w:rsid w:val="0030481B"/>
    <w:rsid w:val="00313791"/>
    <w:rsid w:val="003156FC"/>
    <w:rsid w:val="003254B5"/>
    <w:rsid w:val="00341435"/>
    <w:rsid w:val="0037121F"/>
    <w:rsid w:val="003910D8"/>
    <w:rsid w:val="00397D17"/>
    <w:rsid w:val="003A6B7D"/>
    <w:rsid w:val="003B06CA"/>
    <w:rsid w:val="003D5F03"/>
    <w:rsid w:val="003E5334"/>
    <w:rsid w:val="003F0C00"/>
    <w:rsid w:val="004071FC"/>
    <w:rsid w:val="00437D55"/>
    <w:rsid w:val="00445947"/>
    <w:rsid w:val="0046560F"/>
    <w:rsid w:val="004813B3"/>
    <w:rsid w:val="00496591"/>
    <w:rsid w:val="004C63E4"/>
    <w:rsid w:val="004D3011"/>
    <w:rsid w:val="005262AC"/>
    <w:rsid w:val="00541DF5"/>
    <w:rsid w:val="00565F1F"/>
    <w:rsid w:val="005705F3"/>
    <w:rsid w:val="005A07C4"/>
    <w:rsid w:val="005A4F43"/>
    <w:rsid w:val="005E39D5"/>
    <w:rsid w:val="00600670"/>
    <w:rsid w:val="0062123A"/>
    <w:rsid w:val="00625C50"/>
    <w:rsid w:val="00646E75"/>
    <w:rsid w:val="00656BBC"/>
    <w:rsid w:val="00672A6E"/>
    <w:rsid w:val="006771D0"/>
    <w:rsid w:val="00704430"/>
    <w:rsid w:val="00715FCB"/>
    <w:rsid w:val="00743101"/>
    <w:rsid w:val="00764C9F"/>
    <w:rsid w:val="007775E1"/>
    <w:rsid w:val="007867A0"/>
    <w:rsid w:val="007927F5"/>
    <w:rsid w:val="007F281D"/>
    <w:rsid w:val="00802CA0"/>
    <w:rsid w:val="00834109"/>
    <w:rsid w:val="00840A90"/>
    <w:rsid w:val="0089075C"/>
    <w:rsid w:val="00905D46"/>
    <w:rsid w:val="009260CD"/>
    <w:rsid w:val="00940A66"/>
    <w:rsid w:val="00943444"/>
    <w:rsid w:val="00952C25"/>
    <w:rsid w:val="00955C0C"/>
    <w:rsid w:val="00A07C58"/>
    <w:rsid w:val="00A14609"/>
    <w:rsid w:val="00A1518C"/>
    <w:rsid w:val="00A2118D"/>
    <w:rsid w:val="00AC36DE"/>
    <w:rsid w:val="00AD0A50"/>
    <w:rsid w:val="00AD76E2"/>
    <w:rsid w:val="00AF5B74"/>
    <w:rsid w:val="00B20152"/>
    <w:rsid w:val="00B359E4"/>
    <w:rsid w:val="00B57D98"/>
    <w:rsid w:val="00B70850"/>
    <w:rsid w:val="00C066B6"/>
    <w:rsid w:val="00C37BA1"/>
    <w:rsid w:val="00C4674C"/>
    <w:rsid w:val="00C506CF"/>
    <w:rsid w:val="00C51284"/>
    <w:rsid w:val="00C71453"/>
    <w:rsid w:val="00C72BED"/>
    <w:rsid w:val="00C81740"/>
    <w:rsid w:val="00C929AB"/>
    <w:rsid w:val="00C94662"/>
    <w:rsid w:val="00C9578B"/>
    <w:rsid w:val="00CB0055"/>
    <w:rsid w:val="00CF37A2"/>
    <w:rsid w:val="00D1161E"/>
    <w:rsid w:val="00D1224C"/>
    <w:rsid w:val="00D2522B"/>
    <w:rsid w:val="00D422DE"/>
    <w:rsid w:val="00D5459D"/>
    <w:rsid w:val="00DA1F4D"/>
    <w:rsid w:val="00DD172A"/>
    <w:rsid w:val="00DE1E6A"/>
    <w:rsid w:val="00E2463F"/>
    <w:rsid w:val="00E25A26"/>
    <w:rsid w:val="00E27F65"/>
    <w:rsid w:val="00E3486B"/>
    <w:rsid w:val="00E4381A"/>
    <w:rsid w:val="00E55D74"/>
    <w:rsid w:val="00E81CC9"/>
    <w:rsid w:val="00E94F06"/>
    <w:rsid w:val="00EB6EC7"/>
    <w:rsid w:val="00ED0BAD"/>
    <w:rsid w:val="00F60274"/>
    <w:rsid w:val="00F77FB9"/>
    <w:rsid w:val="00FB068F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07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F0A22E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C77C0E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7B4A3A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C77C0E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F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ditya-kr-agraw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ditya.kr.agrawal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US%7bD306B046-FB31-4C9D-BF1D-B2BD92A739DE%7d\%7bF65E717A-2ADA-45F5-8FA7-0BAB7EB65F02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D7A6-A329-4093-BBBF-59EC0B6C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{F65E717A-2ADA-45F5-8FA7-0BAB7EB65F02}tf00546271_win32</Template>
  <TotalTime>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2023-01-02T18:38:00Z</dcterms:created>
  <dcterms:modified xsi:type="dcterms:W3CDTF">2023-01-02T18:38:00Z</dcterms:modified>
</cp:coreProperties>
</file>